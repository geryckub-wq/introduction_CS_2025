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1A362C2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1F92CED" w14:textId="27BDEE54" w:rsidR="001B2ABD" w:rsidRPr="00D407B2" w:rsidRDefault="003546AD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6CC23D" wp14:editId="4BF57C22">
                  <wp:extent cx="2139950" cy="173101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F3D3BF8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0B325198" w14:textId="422D99D8" w:rsidR="001B2ABD" w:rsidRPr="00D407B2" w:rsidRDefault="00FA320E" w:rsidP="001B2ABD">
            <w:pPr>
              <w:pStyle w:val="a6"/>
              <w:rPr>
                <w:noProof/>
              </w:rPr>
            </w:pPr>
            <w:r>
              <w:rPr>
                <w:noProof/>
              </w:rPr>
              <w:t>герыч</w:t>
            </w:r>
          </w:p>
          <w:sdt>
            <w:sdtPr>
              <w:rPr>
                <w:noProof/>
                <w:spacing w:val="0"/>
                <w:w w:val="68"/>
              </w:rPr>
              <w:id w:val="2107002140"/>
              <w:placeholder>
                <w:docPart w:val="599DC01BE4A343158E38E9496677E1B3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14:paraId="2470E60C" w14:textId="77777777" w:rsidR="001B2ABD" w:rsidRPr="00D407B2" w:rsidRDefault="001B2ABD" w:rsidP="001B2ABD">
                <w:pPr>
                  <w:pStyle w:val="af2"/>
                  <w:rPr>
                    <w:noProof/>
                  </w:rPr>
                </w:pPr>
                <w:r w:rsidRPr="00FA320E">
                  <w:rPr>
                    <w:noProof/>
                    <w:spacing w:val="0"/>
                    <w:w w:val="68"/>
                    <w:lang w:bidi="ru-RU"/>
                  </w:rPr>
                  <w:t>УКАЖИТЕ ДОЛЖНОСТ</w:t>
                </w:r>
                <w:r w:rsidRPr="00FA320E">
                  <w:rPr>
                    <w:noProof/>
                    <w:w w:val="68"/>
                    <w:lang w:bidi="ru-RU"/>
                  </w:rPr>
                  <w:t>Ь</w:t>
                </w:r>
              </w:p>
            </w:sdtContent>
          </w:sdt>
        </w:tc>
      </w:tr>
      <w:tr w:rsidR="001B2ABD" w:rsidRPr="00D407B2" w14:paraId="4D1CE216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F638001A6BFC4C418A821528557BBB9E"/>
              </w:placeholder>
              <w:temporary/>
              <w:showingPlcHdr/>
              <w15:appearance w15:val="hidden"/>
            </w:sdtPr>
            <w:sdtEndPr/>
            <w:sdtContent>
              <w:p w14:paraId="2B49C80A" w14:textId="77777777"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783B6CD9" w14:textId="65347DBE" w:rsidR="00036450" w:rsidRPr="00D407B2" w:rsidRDefault="003546AD" w:rsidP="003546AD">
            <w:pPr>
              <w:rPr>
                <w:noProof/>
              </w:rPr>
            </w:pPr>
            <w:r>
              <w:rPr>
                <w:noProof/>
              </w:rPr>
              <w:t xml:space="preserve">Меня зовут Айгерим, мне 16. Создала лекарство от рака в горах буквально. </w:t>
            </w:r>
          </w:p>
          <w:p w14:paraId="1ACBC53C" w14:textId="77777777" w:rsidR="00036450" w:rsidRPr="00D407B2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E0D81100A9C04917AF02E3C38CEABC2A"/>
              </w:placeholder>
              <w:temporary/>
              <w:showingPlcHdr/>
              <w15:appearance w15:val="hidden"/>
            </w:sdtPr>
            <w:sdtEndPr/>
            <w:sdtContent>
              <w:p w14:paraId="165A40C7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27B9460D28BD41D2B4A629F4F17F7970"/>
              </w:placeholder>
              <w:temporary/>
              <w:showingPlcHdr/>
              <w15:appearance w15:val="hidden"/>
            </w:sdtPr>
            <w:sdtEndPr/>
            <w:sdtContent>
              <w:p w14:paraId="1F73CBB1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3859FE06" w14:textId="522CF75D" w:rsidR="004D3011" w:rsidRDefault="00601E19" w:rsidP="004D3011">
            <w:pPr>
              <w:rPr>
                <w:noProof/>
              </w:rPr>
            </w:pPr>
            <w:r>
              <w:rPr>
                <w:noProof/>
              </w:rPr>
              <w:t xml:space="preserve"> +996 508 77 44 14</w:t>
            </w:r>
          </w:p>
          <w:p w14:paraId="221A81A1" w14:textId="593A902A" w:rsidR="00601E19" w:rsidRPr="00D407B2" w:rsidRDefault="00601E19" w:rsidP="004D3011">
            <w:pPr>
              <w:rPr>
                <w:noProof/>
              </w:rPr>
            </w:pPr>
            <w:r>
              <w:rPr>
                <w:noProof/>
              </w:rPr>
              <w:t>+996 550 81 62 13</w:t>
            </w:r>
          </w:p>
          <w:p w14:paraId="012D7DC2" w14:textId="5D021C9D" w:rsidR="004D3011" w:rsidRPr="00D407B2" w:rsidRDefault="004D3011" w:rsidP="004D3011">
            <w:pPr>
              <w:rPr>
                <w:noProof/>
              </w:rPr>
            </w:pPr>
          </w:p>
          <w:p w14:paraId="493E3DDD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0C81295F134441F58E3EFD9F96FF74AA"/>
              </w:placeholder>
              <w:temporary/>
              <w:showingPlcHdr/>
              <w15:appearance w15:val="hidden"/>
            </w:sdtPr>
            <w:sdtEndPr/>
            <w:sdtContent>
              <w:p w14:paraId="73D81E93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625EF3F6" w14:textId="3FFEACE2" w:rsidR="00601E19" w:rsidRPr="00601E19" w:rsidRDefault="00601E19" w:rsidP="004D3011">
            <w:pPr>
              <w:rPr>
                <w:rStyle w:val="ab"/>
                <w:color w:val="auto"/>
                <w:u w:val="none"/>
                <w:lang w:val="en-US"/>
              </w:rPr>
            </w:pPr>
            <w:proofErr w:type="spellStart"/>
            <w:r>
              <w:t>Geryc</w:t>
            </w:r>
            <w:proofErr w:type="spellEnd"/>
            <w:r>
              <w:rPr>
                <w:lang w:val="en-US"/>
              </w:rPr>
              <w:t>kub@gmail.com</w:t>
            </w:r>
          </w:p>
          <w:p w14:paraId="0E38EB02" w14:textId="77777777" w:rsidR="004142CD" w:rsidRPr="00D407B2" w:rsidRDefault="004142CD" w:rsidP="004142CD">
            <w:pPr>
              <w:rPr>
                <w:noProof/>
              </w:rPr>
            </w:pPr>
          </w:p>
          <w:sdt>
            <w:sdtPr>
              <w:rPr>
                <w:noProof/>
              </w:rPr>
              <w:id w:val="-1444214663"/>
              <w:placeholder>
                <w:docPart w:val="9989A9B7AB5E4F49AA384260C41B5357"/>
              </w:placeholder>
              <w:temporary/>
              <w:showingPlcHdr/>
              <w15:appearance w15:val="hidden"/>
            </w:sdtPr>
            <w:sdtEndPr/>
            <w:sdtContent>
              <w:p w14:paraId="389C6379" w14:textId="77777777" w:rsidR="004D3011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Хобби</w:t>
                </w:r>
              </w:p>
            </w:sdtContent>
          </w:sdt>
          <w:p w14:paraId="62A0F830" w14:textId="0E346863" w:rsidR="004D3011" w:rsidRDefault="00B415C0" w:rsidP="004D3011">
            <w:pPr>
              <w:rPr>
                <w:noProof/>
              </w:rPr>
            </w:pPr>
            <w:r>
              <w:rPr>
                <w:noProof/>
              </w:rPr>
              <w:t>Вяжу</w:t>
            </w:r>
          </w:p>
          <w:p w14:paraId="570E07C3" w14:textId="19EA91A7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>Играю на гитаре</w:t>
            </w:r>
          </w:p>
          <w:p w14:paraId="56E2712F" w14:textId="220B9237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 xml:space="preserve">Пою </w:t>
            </w:r>
          </w:p>
          <w:p w14:paraId="30F5037A" w14:textId="05E19412" w:rsidR="00B415C0" w:rsidRDefault="00601E19" w:rsidP="004D3011">
            <w:pPr>
              <w:rPr>
                <w:noProof/>
              </w:rPr>
            </w:pPr>
            <w:r>
              <w:rPr>
                <w:noProof/>
              </w:rPr>
              <w:t xml:space="preserve">Учусь </w:t>
            </w:r>
          </w:p>
          <w:p w14:paraId="39FA303C" w14:textId="42E13FF9" w:rsidR="00601E19" w:rsidRDefault="00601E19" w:rsidP="004D3011">
            <w:pPr>
              <w:rPr>
                <w:noProof/>
              </w:rPr>
            </w:pPr>
            <w:r>
              <w:rPr>
                <w:noProof/>
              </w:rPr>
              <w:t>Рукоделие</w:t>
            </w:r>
          </w:p>
          <w:p w14:paraId="2F8902B1" w14:textId="50FFC237" w:rsidR="00601E19" w:rsidRPr="00D407B2" w:rsidRDefault="00601E19" w:rsidP="004D3011">
            <w:pPr>
              <w:rPr>
                <w:noProof/>
              </w:rPr>
            </w:pPr>
          </w:p>
          <w:p w14:paraId="545E4478" w14:textId="1EE4CA6D" w:rsidR="004D3011" w:rsidRPr="00D407B2" w:rsidRDefault="004D3011" w:rsidP="004D3011">
            <w:pPr>
              <w:rPr>
                <w:noProof/>
              </w:rPr>
            </w:pPr>
          </w:p>
          <w:p w14:paraId="1C9BE830" w14:textId="290C5403" w:rsidR="004D3011" w:rsidRPr="00D407B2" w:rsidRDefault="00FA320E" w:rsidP="004D301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720" w:type="dxa"/>
          </w:tcPr>
          <w:p w14:paraId="24272DD0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F9ADFB7DB98443269AE04794683B7BF6"/>
              </w:placeholder>
              <w:temporary/>
              <w:showingPlcHdr/>
              <w15:appearance w15:val="hidden"/>
            </w:sdtPr>
            <w:sdtEndPr/>
            <w:sdtContent>
              <w:p w14:paraId="0E155D22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64A28949" w14:textId="75EC8B0A" w:rsidR="00036450" w:rsidRPr="00D407B2" w:rsidRDefault="003546A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Школа имени В.П. Чкалова</w:t>
            </w:r>
          </w:p>
          <w:p w14:paraId="4A79AE9A" w14:textId="0E927CA3" w:rsidR="00036450" w:rsidRPr="00D407B2" w:rsidRDefault="003546A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2015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2025</w:t>
            </w:r>
          </w:p>
          <w:p w14:paraId="392C382A" w14:textId="7E8C1931" w:rsidR="00CC0C6D" w:rsidRPr="00D407B2" w:rsidRDefault="003546AD" w:rsidP="00CC0C6D">
            <w:pPr>
              <w:rPr>
                <w:noProof/>
              </w:rPr>
            </w:pPr>
            <w:r>
              <w:rPr>
                <w:noProof/>
              </w:rPr>
              <w:t>Среднйи академический бал 4.8</w:t>
            </w:r>
            <w:r w:rsidR="00CC0C6D" w:rsidRPr="00D407B2">
              <w:rPr>
                <w:noProof/>
                <w:lang w:bidi="ru-RU"/>
              </w:rPr>
              <w:t xml:space="preserve"> </w:t>
            </w:r>
          </w:p>
          <w:p w14:paraId="70738483" w14:textId="77777777" w:rsidR="00036450" w:rsidRPr="00D407B2" w:rsidRDefault="004142CD" w:rsidP="004142CD">
            <w:pPr>
              <w:rPr>
                <w:noProof/>
              </w:rPr>
            </w:pPr>
            <w:r w:rsidRPr="00D407B2">
              <w:rPr>
                <w:noProof/>
                <w:lang w:bidi="ru-RU"/>
              </w:rPr>
              <w:t xml:space="preserve"> </w:t>
            </w:r>
          </w:p>
          <w:p w14:paraId="1AAF8CF4" w14:textId="26B7E063" w:rsidR="00036450" w:rsidRPr="00D407B2" w:rsidRDefault="003546A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Университет Салымбекова</w:t>
            </w:r>
          </w:p>
          <w:p w14:paraId="504B1908" w14:textId="403EF614" w:rsidR="001424E5" w:rsidRDefault="003546AD" w:rsidP="003546AD">
            <w:pPr>
              <w:pStyle w:val="a9"/>
              <w:rPr>
                <w:noProof/>
              </w:rPr>
            </w:pPr>
            <w:r>
              <w:rPr>
                <w:noProof/>
              </w:rPr>
              <w:t>2025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 xml:space="preserve">не изввестно </w:t>
            </w:r>
          </w:p>
          <w:p w14:paraId="4A732F3D" w14:textId="641BE260" w:rsidR="003546AD" w:rsidRPr="003546AD" w:rsidRDefault="003546AD" w:rsidP="003546AD">
            <w:r>
              <w:t>Средний академический бал не выявлен</w:t>
            </w:r>
          </w:p>
          <w:p w14:paraId="6C0C3287" w14:textId="77777777" w:rsidR="004142CD" w:rsidRPr="00D407B2" w:rsidRDefault="004142CD" w:rsidP="00036450">
            <w:pPr>
              <w:rPr>
                <w:noProof/>
              </w:rPr>
            </w:pPr>
          </w:p>
          <w:p w14:paraId="0662B680" w14:textId="6F194535" w:rsidR="00036450" w:rsidRPr="00B415C0" w:rsidRDefault="003546AD" w:rsidP="00B415C0">
            <w:pPr>
              <w:pStyle w:val="21"/>
              <w:rPr>
                <w:noProof/>
              </w:rPr>
            </w:pPr>
            <w:r>
              <w:rPr>
                <w:noProof/>
              </w:rPr>
              <w:t>курсы и</w:t>
            </w:r>
            <w:r w:rsidR="00B415C0">
              <w:rPr>
                <w:noProof/>
              </w:rPr>
              <w:t xml:space="preserve"> клубы</w:t>
            </w:r>
          </w:p>
          <w:p w14:paraId="3D75A12C" w14:textId="211F4D03" w:rsidR="00B415C0" w:rsidRDefault="00B415C0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Курсы биохимии с носителем</w:t>
            </w:r>
          </w:p>
          <w:p w14:paraId="6078FB11" w14:textId="1802E63C" w:rsidR="00036450" w:rsidRDefault="004142CD" w:rsidP="00B415C0">
            <w:pPr>
              <w:pStyle w:val="a9"/>
              <w:rPr>
                <w:noProof/>
                <w:lang w:bidi="ru-RU"/>
              </w:rPr>
            </w:pPr>
            <w:r w:rsidRPr="00D407B2">
              <w:rPr>
                <w:noProof/>
                <w:lang w:bidi="ru-RU"/>
              </w:rPr>
              <w:t> </w:t>
            </w:r>
            <w:r w:rsidR="00B415C0">
              <w:rPr>
                <w:noProof/>
                <w:lang w:bidi="ru-RU"/>
              </w:rPr>
              <w:t>2024 – 2025</w:t>
            </w:r>
          </w:p>
          <w:p w14:paraId="3B2232BE" w14:textId="6FA8BEF7" w:rsidR="00B415C0" w:rsidRDefault="00B415C0" w:rsidP="00B415C0">
            <w:pPr>
              <w:rPr>
                <w:lang w:bidi="ru-RU"/>
              </w:rPr>
            </w:pPr>
            <w:r>
              <w:rPr>
                <w:lang w:bidi="ru-RU"/>
              </w:rPr>
              <w:t xml:space="preserve">Занимались в лаб. изучением реакций, проводили манипуляции с органами </w:t>
            </w:r>
          </w:p>
          <w:p w14:paraId="1012553D" w14:textId="3F9D2333" w:rsidR="004D3011" w:rsidRDefault="00B415C0" w:rsidP="00B415C0">
            <w:pPr>
              <w:rPr>
                <w:lang w:bidi="ru-RU"/>
              </w:rPr>
            </w:pPr>
            <w:r>
              <w:rPr>
                <w:lang w:bidi="ru-RU"/>
              </w:rPr>
              <w:t xml:space="preserve">Животных </w:t>
            </w:r>
          </w:p>
          <w:p w14:paraId="0A5C27E2" w14:textId="0C72C01A" w:rsidR="00B415C0" w:rsidRDefault="00B415C0" w:rsidP="00B415C0">
            <w:pPr>
              <w:rPr>
                <w:lang w:bidi="ru-RU"/>
              </w:rPr>
            </w:pPr>
          </w:p>
          <w:p w14:paraId="2940655C" w14:textId="06459D4E" w:rsidR="00B415C0" w:rsidRPr="00B415C0" w:rsidRDefault="00B415C0" w:rsidP="00B415C0">
            <w:pPr>
              <w:rPr>
                <w:lang w:bidi="ru-RU"/>
              </w:rPr>
            </w:pPr>
            <w:r>
              <w:rPr>
                <w:lang w:bidi="ru-RU"/>
              </w:rPr>
              <w:t>Театральный клуб</w:t>
            </w:r>
          </w:p>
          <w:p w14:paraId="2A5CB7AA" w14:textId="210A5802" w:rsidR="004D3011" w:rsidRDefault="00B415C0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2024 – 2025</w:t>
            </w:r>
          </w:p>
          <w:p w14:paraId="03182678" w14:textId="673076CE" w:rsidR="00B415C0" w:rsidRPr="00B415C0" w:rsidRDefault="00B415C0" w:rsidP="00B415C0">
            <w:r>
              <w:t>Главный режиссер в 2\5 постановок</w:t>
            </w:r>
          </w:p>
          <w:p w14:paraId="41FEB891" w14:textId="6C7F32F4" w:rsidR="004D3011" w:rsidRPr="00D407B2" w:rsidRDefault="00B415C0" w:rsidP="004D3011">
            <w:pPr>
              <w:rPr>
                <w:noProof/>
              </w:rPr>
            </w:pPr>
            <w:r>
              <w:rPr>
                <w:noProof/>
              </w:rPr>
              <w:t xml:space="preserve">В остальных была сценаристом – постановщиком </w:t>
            </w:r>
          </w:p>
          <w:p w14:paraId="41B51C26" w14:textId="777981E4" w:rsidR="004D3011" w:rsidRDefault="004D3011" w:rsidP="00B359E4">
            <w:pPr>
              <w:pStyle w:val="41"/>
              <w:rPr>
                <w:bCs/>
                <w:noProof/>
              </w:rPr>
            </w:pPr>
          </w:p>
          <w:p w14:paraId="5C05B0F9" w14:textId="026DE408" w:rsidR="004D3011" w:rsidRPr="00D407B2" w:rsidRDefault="00B415C0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Клубы моделей ООН</w:t>
            </w:r>
          </w:p>
          <w:p w14:paraId="52135E62" w14:textId="1877F9A9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>2024 – 2024</w:t>
            </w:r>
          </w:p>
          <w:p w14:paraId="4DB183E3" w14:textId="6492843F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 xml:space="preserve">Просто была членом клуба </w:t>
            </w:r>
          </w:p>
          <w:p w14:paraId="63E85BCC" w14:textId="64169C11" w:rsidR="00B415C0" w:rsidRDefault="00B415C0" w:rsidP="004D3011">
            <w:pPr>
              <w:rPr>
                <w:noProof/>
              </w:rPr>
            </w:pPr>
          </w:p>
          <w:p w14:paraId="526E14C9" w14:textId="2DF8F00A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>Школьный парламент</w:t>
            </w:r>
          </w:p>
          <w:p w14:paraId="421D89C6" w14:textId="37744A49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>2022 – 2025</w:t>
            </w:r>
          </w:p>
          <w:p w14:paraId="628DF25F" w14:textId="2AC018D2" w:rsidR="00B415C0" w:rsidRDefault="00B415C0" w:rsidP="004D3011">
            <w:pPr>
              <w:rPr>
                <w:noProof/>
              </w:rPr>
            </w:pPr>
            <w:r>
              <w:rPr>
                <w:noProof/>
              </w:rPr>
              <w:t xml:space="preserve">Очень похожа на волонтерство </w:t>
            </w:r>
          </w:p>
          <w:p w14:paraId="2684EB69" w14:textId="5447DAAF" w:rsidR="00B415C0" w:rsidRDefault="00B415C0" w:rsidP="004D3011">
            <w:pPr>
              <w:rPr>
                <w:noProof/>
              </w:rPr>
            </w:pPr>
          </w:p>
          <w:p w14:paraId="639D469C" w14:textId="36E62836" w:rsidR="00B415C0" w:rsidRPr="00D407B2" w:rsidRDefault="00B415C0" w:rsidP="004D3011">
            <w:pPr>
              <w:rPr>
                <w:noProof/>
              </w:rPr>
            </w:pPr>
            <w:r>
              <w:rPr>
                <w:noProof/>
              </w:rPr>
              <w:t xml:space="preserve">Посол русского языка в Кыргызстане </w:t>
            </w:r>
          </w:p>
          <w:p w14:paraId="3586BE28" w14:textId="63197B79" w:rsidR="004D3011" w:rsidRDefault="00B415C0" w:rsidP="00036450">
            <w:pPr>
              <w:rPr>
                <w:noProof/>
              </w:rPr>
            </w:pPr>
            <w:r>
              <w:rPr>
                <w:noProof/>
              </w:rPr>
              <w:t xml:space="preserve"> 2023 – не известно </w:t>
            </w:r>
          </w:p>
          <w:p w14:paraId="3718F2F6" w14:textId="6A510085" w:rsidR="00B415C0" w:rsidRDefault="00B415C0" w:rsidP="00036450">
            <w:pPr>
              <w:rPr>
                <w:noProof/>
              </w:rPr>
            </w:pPr>
            <w:r>
              <w:rPr>
                <w:noProof/>
              </w:rPr>
              <w:t xml:space="preserve">Волонтерская деятельность. Распростронение обьединения руского и </w:t>
            </w:r>
          </w:p>
          <w:p w14:paraId="408DE4C7" w14:textId="60E7AD63" w:rsidR="00B415C0" w:rsidRPr="00D407B2" w:rsidRDefault="00B415C0" w:rsidP="00036450">
            <w:pPr>
              <w:rPr>
                <w:noProof/>
              </w:rPr>
            </w:pPr>
            <w:r>
              <w:rPr>
                <w:noProof/>
              </w:rPr>
              <w:t>Кыргызского я зыков</w:t>
            </w:r>
          </w:p>
          <w:sdt>
            <w:sdtPr>
              <w:rPr>
                <w:noProof/>
              </w:rPr>
              <w:id w:val="1669594239"/>
              <w:placeholder>
                <w:docPart w:val="C0174298401341EC887F840C2A6835EE"/>
              </w:placeholder>
              <w:temporary/>
              <w:showingPlcHdr/>
              <w15:appearance w15:val="hidden"/>
            </w:sdtPr>
            <w:sdtEndPr/>
            <w:sdtContent>
              <w:p w14:paraId="0D39D7C8" w14:textId="77777777" w:rsidR="00036450" w:rsidRPr="00D407B2" w:rsidRDefault="00180329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rStyle w:val="22"/>
                    <w:b/>
                    <w:noProof/>
                    <w:lang w:bidi="ru-RU"/>
                  </w:rPr>
                  <w:t>НАВЫКИ</w:t>
                </w:r>
              </w:p>
            </w:sdtContent>
          </w:sdt>
          <w:p w14:paraId="7F17BF90" w14:textId="395FBC32" w:rsidR="00036450" w:rsidRPr="00D407B2" w:rsidRDefault="00601E19" w:rsidP="004D3011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000000" w:themeColor="text1"/>
                <w:lang w:bidi="ru-RU"/>
              </w:rPr>
              <w:t>Знание трех языков, комуникация, адаптивность и др</w:t>
            </w:r>
          </w:p>
        </w:tc>
      </w:tr>
    </w:tbl>
    <w:p w14:paraId="681A39AF" w14:textId="77777777" w:rsidR="0043117B" w:rsidRPr="00D407B2" w:rsidRDefault="002F2EE5" w:rsidP="000C45FF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BF90" w14:textId="77777777" w:rsidR="002F2EE5" w:rsidRDefault="002F2EE5" w:rsidP="000C45FF">
      <w:r>
        <w:separator/>
      </w:r>
    </w:p>
  </w:endnote>
  <w:endnote w:type="continuationSeparator" w:id="0">
    <w:p w14:paraId="0F5B379F" w14:textId="77777777" w:rsidR="002F2EE5" w:rsidRDefault="002F2E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9B82" w14:textId="77777777" w:rsidR="002F2EE5" w:rsidRDefault="002F2EE5" w:rsidP="000C45FF">
      <w:r>
        <w:separator/>
      </w:r>
    </w:p>
  </w:footnote>
  <w:footnote w:type="continuationSeparator" w:id="0">
    <w:p w14:paraId="7DD51726" w14:textId="77777777" w:rsidR="002F2EE5" w:rsidRDefault="002F2E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86F4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29DF8E99" wp14:editId="006E3B8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0E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D3CA3"/>
    <w:rsid w:val="002F2EE5"/>
    <w:rsid w:val="0030481B"/>
    <w:rsid w:val="003156FC"/>
    <w:rsid w:val="003254B5"/>
    <w:rsid w:val="003546AD"/>
    <w:rsid w:val="0037121F"/>
    <w:rsid w:val="00392009"/>
    <w:rsid w:val="003A6B7D"/>
    <w:rsid w:val="003B06CA"/>
    <w:rsid w:val="004071FC"/>
    <w:rsid w:val="004142CD"/>
    <w:rsid w:val="00444F3C"/>
    <w:rsid w:val="00445947"/>
    <w:rsid w:val="004813B3"/>
    <w:rsid w:val="00496591"/>
    <w:rsid w:val="004C63E4"/>
    <w:rsid w:val="004D3011"/>
    <w:rsid w:val="005223F1"/>
    <w:rsid w:val="005262AC"/>
    <w:rsid w:val="005E39D5"/>
    <w:rsid w:val="00600670"/>
    <w:rsid w:val="00601E19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F729D"/>
    <w:rsid w:val="00A2118D"/>
    <w:rsid w:val="00AD76E2"/>
    <w:rsid w:val="00B20152"/>
    <w:rsid w:val="00B359E4"/>
    <w:rsid w:val="00B415C0"/>
    <w:rsid w:val="00B57D98"/>
    <w:rsid w:val="00B70850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A320E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4AE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D4A17E71-4320-4E4A-95DD-5E97B5245DDD%7d\%7b2E70F43C-29E2-4F05-91E7-2957CEAC665F%7dTFf342c465-dd43-45a1-bd10-28181beba3d367d54c93_win32-8db7c8fa3b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9DC01BE4A343158E38E9496677E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42D1F-74DD-4E7A-BE0E-482EC4259152}"/>
      </w:docPartPr>
      <w:docPartBody>
        <w:p w:rsidR="00000000" w:rsidRDefault="0071539D">
          <w:pPr>
            <w:pStyle w:val="599DC01BE4A343158E38E9496677E1B3"/>
          </w:pPr>
          <w:r w:rsidRPr="00D407B2">
            <w:rPr>
              <w:noProof/>
              <w:w w:val="61"/>
              <w:lang w:bidi="ru-RU"/>
            </w:rPr>
            <w:t>УКАЖИТЕ ДОЛЖНОСТ</w:t>
          </w:r>
          <w:r w:rsidRPr="00D407B2">
            <w:rPr>
              <w:noProof/>
              <w:spacing w:val="-129"/>
              <w:w w:val="61"/>
              <w:lang w:bidi="ru-RU"/>
            </w:rPr>
            <w:t>Ь</w:t>
          </w:r>
        </w:p>
      </w:docPartBody>
    </w:docPart>
    <w:docPart>
      <w:docPartPr>
        <w:name w:val="F638001A6BFC4C418A821528557BB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20AC6-F89A-429B-B4DE-7141E3E6C770}"/>
      </w:docPartPr>
      <w:docPartBody>
        <w:p w:rsidR="00000000" w:rsidRDefault="0071539D">
          <w:pPr>
            <w:pStyle w:val="F638001A6BFC4C418A821528557BBB9E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E0D81100A9C04917AF02E3C38CEABC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F4FCF-595B-4D21-B248-5449764C9D14}"/>
      </w:docPartPr>
      <w:docPartBody>
        <w:p w:rsidR="00000000" w:rsidRDefault="0071539D">
          <w:pPr>
            <w:pStyle w:val="E0D81100A9C04917AF02E3C38CEABC2A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27B9460D28BD41D2B4A629F4F17F7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D887E-9136-4114-970A-4AF0D6A072C0}"/>
      </w:docPartPr>
      <w:docPartBody>
        <w:p w:rsidR="00000000" w:rsidRDefault="0071539D">
          <w:pPr>
            <w:pStyle w:val="27B9460D28BD41D2B4A629F4F17F7970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0C81295F134441F58E3EFD9F96FF7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1F163-0B6A-49DD-B01D-09ABA2AD0233}"/>
      </w:docPartPr>
      <w:docPartBody>
        <w:p w:rsidR="00000000" w:rsidRDefault="0071539D">
          <w:pPr>
            <w:pStyle w:val="0C81295F134441F58E3EFD9F96FF74AA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9989A9B7AB5E4F49AA384260C41B5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6B7E4-A1E3-45A8-859D-65BDCEB2F79E}"/>
      </w:docPartPr>
      <w:docPartBody>
        <w:p w:rsidR="00000000" w:rsidRDefault="0071539D">
          <w:pPr>
            <w:pStyle w:val="9989A9B7AB5E4F49AA384260C41B5357"/>
          </w:pPr>
          <w:r w:rsidRPr="00D407B2">
            <w:rPr>
              <w:noProof/>
              <w:lang w:bidi="ru-RU"/>
            </w:rPr>
            <w:t>Хобби</w:t>
          </w:r>
        </w:p>
      </w:docPartBody>
    </w:docPart>
    <w:docPart>
      <w:docPartPr>
        <w:name w:val="F9ADFB7DB98443269AE04794683B7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64F96-121E-4C95-85EC-A47027A8B6A2}"/>
      </w:docPartPr>
      <w:docPartBody>
        <w:p w:rsidR="00000000" w:rsidRDefault="0071539D">
          <w:pPr>
            <w:pStyle w:val="F9ADFB7DB98443269AE04794683B7BF6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C0174298401341EC887F840C2A683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91F87-6E1E-4E8D-892B-1C592A084F51}"/>
      </w:docPartPr>
      <w:docPartBody>
        <w:p w:rsidR="00000000" w:rsidRDefault="0071539D">
          <w:pPr>
            <w:pStyle w:val="C0174298401341EC887F840C2A6835EE"/>
          </w:pPr>
          <w:r w:rsidRPr="00D407B2">
            <w:rPr>
              <w:rStyle w:val="20"/>
              <w:noProof/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76"/>
    <w:rsid w:val="000C2776"/>
    <w:rsid w:val="0071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37B20299814373901A890D9B9F380B">
    <w:name w:val="4437B20299814373901A890D9B9F380B"/>
  </w:style>
  <w:style w:type="paragraph" w:customStyle="1" w:styleId="599DC01BE4A343158E38E9496677E1B3">
    <w:name w:val="599DC01BE4A343158E38E9496677E1B3"/>
  </w:style>
  <w:style w:type="paragraph" w:customStyle="1" w:styleId="F638001A6BFC4C418A821528557BBB9E">
    <w:name w:val="F638001A6BFC4C418A821528557BBB9E"/>
  </w:style>
  <w:style w:type="paragraph" w:customStyle="1" w:styleId="664645E0945048CF85AA2E2A9BA56AD0">
    <w:name w:val="664645E0945048CF85AA2E2A9BA56AD0"/>
  </w:style>
  <w:style w:type="paragraph" w:customStyle="1" w:styleId="E0D81100A9C04917AF02E3C38CEABC2A">
    <w:name w:val="E0D81100A9C04917AF02E3C38CEABC2A"/>
  </w:style>
  <w:style w:type="paragraph" w:customStyle="1" w:styleId="27B9460D28BD41D2B4A629F4F17F7970">
    <w:name w:val="27B9460D28BD41D2B4A629F4F17F7970"/>
  </w:style>
  <w:style w:type="paragraph" w:customStyle="1" w:styleId="06BE4E1BB59C4F3A905A782325DACEB8">
    <w:name w:val="06BE4E1BB59C4F3A905A782325DACEB8"/>
  </w:style>
  <w:style w:type="paragraph" w:customStyle="1" w:styleId="27D68D1E06C24633B6BC56EFC514DFF8">
    <w:name w:val="27D68D1E06C24633B6BC56EFC514DFF8"/>
  </w:style>
  <w:style w:type="paragraph" w:customStyle="1" w:styleId="D963EF13966646828EC3AA0ABD16D25D">
    <w:name w:val="D963EF13966646828EC3AA0ABD16D25D"/>
  </w:style>
  <w:style w:type="paragraph" w:customStyle="1" w:styleId="0C81295F134441F58E3EFD9F96FF74AA">
    <w:name w:val="0C81295F134441F58E3EFD9F96FF74AA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9D0BBA510523479480712C6A4580BA37">
    <w:name w:val="9D0BBA510523479480712C6A4580BA37"/>
  </w:style>
  <w:style w:type="paragraph" w:customStyle="1" w:styleId="9989A9B7AB5E4F49AA384260C41B5357">
    <w:name w:val="9989A9B7AB5E4F49AA384260C41B5357"/>
  </w:style>
  <w:style w:type="paragraph" w:customStyle="1" w:styleId="0EF4E8160B8248F4B61F552FE8903035">
    <w:name w:val="0EF4E8160B8248F4B61F552FE8903035"/>
  </w:style>
  <w:style w:type="paragraph" w:customStyle="1" w:styleId="1AEE0E4FF0D646BC96CA2ABF8CA68CF6">
    <w:name w:val="1AEE0E4FF0D646BC96CA2ABF8CA68CF6"/>
  </w:style>
  <w:style w:type="paragraph" w:customStyle="1" w:styleId="9479501D9C6D4AAB9B5CBECD8FEA0AE7">
    <w:name w:val="9479501D9C6D4AAB9B5CBECD8FEA0AE7"/>
  </w:style>
  <w:style w:type="paragraph" w:customStyle="1" w:styleId="ED825CCD65B74AEDAC3C024EE2698483">
    <w:name w:val="ED825CCD65B74AEDAC3C024EE2698483"/>
  </w:style>
  <w:style w:type="paragraph" w:customStyle="1" w:styleId="F9ADFB7DB98443269AE04794683B7BF6">
    <w:name w:val="F9ADFB7DB98443269AE04794683B7BF6"/>
  </w:style>
  <w:style w:type="paragraph" w:customStyle="1" w:styleId="62655455AE57487B93357D617F2EB1C4">
    <w:name w:val="62655455AE57487B93357D617F2EB1C4"/>
  </w:style>
  <w:style w:type="paragraph" w:customStyle="1" w:styleId="65AB525CEE1649D49D75296FD2C46C45">
    <w:name w:val="65AB525CEE1649D49D75296FD2C46C45"/>
  </w:style>
  <w:style w:type="paragraph" w:customStyle="1" w:styleId="87B065544C144DAB95DF394B9E8B81A1">
    <w:name w:val="87B065544C144DAB95DF394B9E8B81A1"/>
  </w:style>
  <w:style w:type="paragraph" w:customStyle="1" w:styleId="D5677CFD52A0448483D044E4CFE045A6">
    <w:name w:val="D5677CFD52A0448483D044E4CFE045A6"/>
  </w:style>
  <w:style w:type="paragraph" w:customStyle="1" w:styleId="07B4E53E7234489589D22604CE1B77EB">
    <w:name w:val="07B4E53E7234489589D22604CE1B77EB"/>
  </w:style>
  <w:style w:type="paragraph" w:customStyle="1" w:styleId="F784987EA35C4ABA988AAFF193280992">
    <w:name w:val="F784987EA35C4ABA988AAFF193280992"/>
  </w:style>
  <w:style w:type="paragraph" w:customStyle="1" w:styleId="0676D600AFA64A22B903D6C4857C9395">
    <w:name w:val="0676D600AFA64A22B903D6C4857C9395"/>
  </w:style>
  <w:style w:type="paragraph" w:customStyle="1" w:styleId="2E9328A040714F6590E15F8EB66FF0DC">
    <w:name w:val="2E9328A040714F6590E15F8EB66FF0DC"/>
  </w:style>
  <w:style w:type="paragraph" w:customStyle="1" w:styleId="F2C0CDF4FC1448F68132874B859E718B">
    <w:name w:val="F2C0CDF4FC1448F68132874B859E718B"/>
  </w:style>
  <w:style w:type="paragraph" w:customStyle="1" w:styleId="78EC25C5325546088FC595104B4A1D6B">
    <w:name w:val="78EC25C5325546088FC595104B4A1D6B"/>
  </w:style>
  <w:style w:type="paragraph" w:customStyle="1" w:styleId="CC349C42D7234DC48374B9A13FC8A30C">
    <w:name w:val="CC349C42D7234DC48374B9A13FC8A30C"/>
  </w:style>
  <w:style w:type="paragraph" w:customStyle="1" w:styleId="5AEC45F9A68C495ABA84C20424FDDCFB">
    <w:name w:val="5AEC45F9A68C495ABA84C20424FDDCFB"/>
  </w:style>
  <w:style w:type="paragraph" w:customStyle="1" w:styleId="9FF069BE68C548339817D4A580C8748D">
    <w:name w:val="9FF069BE68C548339817D4A580C8748D"/>
  </w:style>
  <w:style w:type="paragraph" w:customStyle="1" w:styleId="A0D41716E4524D1BB414A3787404DED6">
    <w:name w:val="A0D41716E4524D1BB414A3787404DED6"/>
  </w:style>
  <w:style w:type="paragraph" w:customStyle="1" w:styleId="830A2CA6807849A79BFD44EB503C892D">
    <w:name w:val="830A2CA6807849A79BFD44EB503C892D"/>
  </w:style>
  <w:style w:type="paragraph" w:customStyle="1" w:styleId="2F0F05B8BF3D49F2B3FB220FB4E555BC">
    <w:name w:val="2F0F05B8BF3D49F2B3FB220FB4E555BC"/>
  </w:style>
  <w:style w:type="paragraph" w:customStyle="1" w:styleId="0D7AD19E01C54FF384CBBF49739E9F7B">
    <w:name w:val="0D7AD19E01C54FF384CBBF49739E9F7B"/>
  </w:style>
  <w:style w:type="paragraph" w:customStyle="1" w:styleId="6FE45AD112DE4061AEB55FA0B2318C15">
    <w:name w:val="6FE45AD112DE4061AEB55FA0B2318C15"/>
  </w:style>
  <w:style w:type="paragraph" w:customStyle="1" w:styleId="D48343E5766746C39BF0E6272FF98A6F">
    <w:name w:val="D48343E5766746C39BF0E6272FF98A6F"/>
  </w:style>
  <w:style w:type="paragraph" w:customStyle="1" w:styleId="9CE21C7B070C4AFD921067FC7475308D">
    <w:name w:val="9CE21C7B070C4AFD921067FC7475308D"/>
  </w:style>
  <w:style w:type="paragraph" w:customStyle="1" w:styleId="E5F70FCFF9D64E61B0B34139DF4AB729">
    <w:name w:val="E5F70FCFF9D64E61B0B34139DF4AB729"/>
  </w:style>
  <w:style w:type="paragraph" w:customStyle="1" w:styleId="8C8FBE525C0C44EE83854478CDC71886">
    <w:name w:val="8C8FBE525C0C44EE83854478CDC71886"/>
  </w:style>
  <w:style w:type="paragraph" w:customStyle="1" w:styleId="A7D4CE18C810491799FBFFBA557DF454">
    <w:name w:val="A7D4CE18C810491799FBFFBA557DF454"/>
  </w:style>
  <w:style w:type="paragraph" w:customStyle="1" w:styleId="72E09DA0EF1A46B2AD1A432CB0B7D86F">
    <w:name w:val="72E09DA0EF1A46B2AD1A432CB0B7D86F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C0174298401341EC887F840C2A6835EE">
    <w:name w:val="C0174298401341EC887F840C2A6835EE"/>
  </w:style>
  <w:style w:type="paragraph" w:customStyle="1" w:styleId="E0B93187B6FF49FF8AF029D5F66C0A9A">
    <w:name w:val="E0B93187B6FF49FF8AF029D5F66C0A9A"/>
    <w:rsid w:val="000C2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{2E70F43C-29E2-4F05-91E7-2957CEAC665F}TFf342c465-dd43-45a1-bd10-28181beba3d367d54c93_win32-8db7c8fa3b23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2025-09-30T09:05:00Z</dcterms:created>
  <dcterms:modified xsi:type="dcterms:W3CDTF">2025-10-03T04:57:00Z</dcterms:modified>
</cp:coreProperties>
</file>